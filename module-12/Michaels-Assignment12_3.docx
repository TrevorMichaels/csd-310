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2021B" w14:textId="1F7B4F74" w:rsidR="00E81978" w:rsidRDefault="00000000">
      <w:pPr>
        <w:pStyle w:val="Title"/>
      </w:pPr>
      <w:sdt>
        <w:sdtPr>
          <w:alias w:val="Title:"/>
          <w:tag w:val="Title:"/>
          <w:id w:val="726351117"/>
          <w:placeholder>
            <w:docPart w:val="755A1253CE776C4AAA3CFB7A560E264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540642">
            <w:t>Lessons Learned</w:t>
          </w:r>
        </w:sdtContent>
      </w:sdt>
    </w:p>
    <w:p w14:paraId="1287917D" w14:textId="445BF491" w:rsidR="00B823AA" w:rsidRDefault="00540642" w:rsidP="00B823AA">
      <w:pPr>
        <w:pStyle w:val="Title2"/>
      </w:pPr>
      <w:r>
        <w:t>Trevor Michaels</w:t>
      </w:r>
    </w:p>
    <w:p w14:paraId="75E52D6B" w14:textId="310FCADE" w:rsidR="00E81978" w:rsidRDefault="00540642" w:rsidP="00B823AA">
      <w:pPr>
        <w:pStyle w:val="Title2"/>
      </w:pPr>
      <w:r>
        <w:t>July 27, 2024</w:t>
      </w:r>
    </w:p>
    <w:p w14:paraId="3321B805" w14:textId="512E9F72" w:rsidR="00540642" w:rsidRDefault="00540642" w:rsidP="00B823AA">
      <w:pPr>
        <w:pStyle w:val="Title2"/>
      </w:pPr>
      <w:r>
        <w:t>Assignment 12.3</w:t>
      </w:r>
    </w:p>
    <w:p w14:paraId="5380243D" w14:textId="22171BC0" w:rsidR="00E81978" w:rsidRDefault="00000000">
      <w:pPr>
        <w:pStyle w:val="SectionTitle"/>
      </w:pPr>
      <w:sdt>
        <w:sdtPr>
          <w:alias w:val="Section title:"/>
          <w:tag w:val="Section title:"/>
          <w:id w:val="984196707"/>
          <w:placeholder>
            <w:docPart w:val="7EE5FCC9CDCF5043A84E4DCD0663732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540642">
            <w:t>Lessons Learned</w:t>
          </w:r>
        </w:sdtContent>
      </w:sdt>
    </w:p>
    <w:p w14:paraId="21FFFAB5" w14:textId="732A3841" w:rsidR="00E81978" w:rsidRDefault="00540642" w:rsidP="00540642">
      <w:r w:rsidRPr="00540642">
        <w:t>This project was an excellent exercise in collaboratively working on databases</w:t>
      </w:r>
      <w:r>
        <w:t xml:space="preserve"> amongst peers and</w:t>
      </w:r>
      <w:r w:rsidRPr="00540642">
        <w:t xml:space="preserve"> simulating a professional environment in the field of database management. Throughout this </w:t>
      </w:r>
      <w:r>
        <w:t>project</w:t>
      </w:r>
      <w:r w:rsidRPr="00540642">
        <w:t xml:space="preserve">, I learned how to analyze a business and its needs, create an ERD to address those </w:t>
      </w:r>
      <w:r>
        <w:t>needs</w:t>
      </w:r>
      <w:r w:rsidR="000B5AC4">
        <w:t>, and implement a database based on that ERD</w:t>
      </w:r>
      <w:r w:rsidRPr="00540642">
        <w:t xml:space="preserve"> to track essential data for generating reports. Additionally, I wrote Python scripts to pull and join data from multiple tables in th</w:t>
      </w:r>
      <w:r>
        <w:t>at</w:t>
      </w:r>
      <w:r w:rsidRPr="00540642">
        <w:t xml:space="preserve"> database, enabling the </w:t>
      </w:r>
      <w:r>
        <w:t>creation</w:t>
      </w:r>
      <w:r w:rsidRPr="00540642">
        <w:t xml:space="preserve"> of business reports that can be used for further analysis</w:t>
      </w:r>
      <w:r>
        <w:t xml:space="preserve"> of the business</w:t>
      </w:r>
      <w:r w:rsidRPr="00540642">
        <w:t>.</w:t>
      </w:r>
    </w:p>
    <w:p w14:paraId="2D923FF8" w14:textId="409F55FD" w:rsidR="00540642" w:rsidRDefault="000B5AC4" w:rsidP="00540642">
      <w:r w:rsidRPr="000B5AC4">
        <w:t xml:space="preserve">One of the critical skills </w:t>
      </w:r>
      <w:r>
        <w:t xml:space="preserve">I </w:t>
      </w:r>
      <w:r w:rsidRPr="000B5AC4">
        <w:t xml:space="preserve">developed during this project was mastering the art of joining data from multiple tables, a fundamental aspect of relational databases. Understanding different types of </w:t>
      </w:r>
      <w:r w:rsidRPr="000B5AC4">
        <w:t>joins</w:t>
      </w:r>
      <w:r>
        <w:t xml:space="preserve">, </w:t>
      </w:r>
      <w:r w:rsidRPr="000B5AC4">
        <w:t>such as</w:t>
      </w:r>
      <w:r>
        <w:t xml:space="preserve"> inner joins, left joins, right joins, and full outer joins, </w:t>
      </w:r>
      <w:r w:rsidRPr="000B5AC4">
        <w:t>proved essential</w:t>
      </w:r>
      <w:r>
        <w:t xml:space="preserve"> to writing the scripts for this project</w:t>
      </w:r>
      <w:r w:rsidRPr="000B5AC4">
        <w:t xml:space="preserve">. Learning to choose the appropriate join type based on the specific requirements of the report was invaluable. It ensured accurate, meaningful data </w:t>
      </w:r>
      <w:r>
        <w:t>was generated</w:t>
      </w:r>
      <w:r w:rsidRPr="000B5AC4">
        <w:t xml:space="preserve"> and </w:t>
      </w:r>
      <w:r>
        <w:t>it emphasized</w:t>
      </w:r>
      <w:r w:rsidRPr="000B5AC4">
        <w:t xml:space="preserve"> the importance of thoughtful database design and query optimization </w:t>
      </w:r>
      <w:proofErr w:type="gramStart"/>
      <w:r w:rsidRPr="000B5AC4">
        <w:t>in</w:t>
      </w:r>
      <w:r>
        <w:t xml:space="preserve"> order to</w:t>
      </w:r>
      <w:proofErr w:type="gramEnd"/>
      <w:r w:rsidRPr="000B5AC4">
        <w:t xml:space="preserve"> produc</w:t>
      </w:r>
      <w:r>
        <w:t>e a</w:t>
      </w:r>
      <w:r w:rsidRPr="000B5AC4">
        <w:t xml:space="preserve"> reliable business </w:t>
      </w:r>
      <w:r>
        <w:t>report</w:t>
      </w:r>
      <w:r w:rsidRPr="000B5AC4">
        <w:t>.</w:t>
      </w:r>
    </w:p>
    <w:p w14:paraId="575EC34D" w14:textId="77777777" w:rsidR="000B5AC4" w:rsidRDefault="000B5AC4" w:rsidP="00540642">
      <w:r w:rsidRPr="000B5AC4">
        <w:t xml:space="preserve">Working in a team environment provided </w:t>
      </w:r>
      <w:r>
        <w:t xml:space="preserve">great </w:t>
      </w:r>
      <w:r w:rsidRPr="000B5AC4">
        <w:t xml:space="preserve">lessons in collaboration and effective project management. Sharing files became a seamless process, as we utilized </w:t>
      </w:r>
      <w:r>
        <w:t>Blackboard’s file share system, as well as GitHub,</w:t>
      </w:r>
      <w:r w:rsidRPr="000B5AC4">
        <w:t xml:space="preserve"> to ensure that everyone had access to the latest versions of documents and code. This not only prevented conflicts and redundancy but also allowed for efficient tracking of changes and contributions from each team member. </w:t>
      </w:r>
    </w:p>
    <w:p w14:paraId="459814A2" w14:textId="77777777" w:rsidR="000B5AC4" w:rsidRDefault="000B5AC4" w:rsidP="00540642">
      <w:r w:rsidRPr="000B5AC4">
        <w:t xml:space="preserve">Delegating tasks was another crucial aspect, as we learned to identify each member’s strengths and assign responsibilities accordingly. </w:t>
      </w:r>
      <w:r>
        <w:t>Proper d</w:t>
      </w:r>
      <w:r w:rsidRPr="000B5AC4">
        <w:t xml:space="preserve">elegation ensured that all tasks were handled by those best suited for them, enhancing the overall quality and efficiency of our work. </w:t>
      </w:r>
    </w:p>
    <w:p w14:paraId="5A540F4F" w14:textId="4196D6D1" w:rsidR="000B5AC4" w:rsidRDefault="000B5AC4" w:rsidP="000B5AC4">
      <w:r w:rsidRPr="000B5AC4">
        <w:lastRenderedPageBreak/>
        <w:t xml:space="preserve">Using GitHub, </w:t>
      </w:r>
      <w:r>
        <w:t>I</w:t>
      </w:r>
      <w:r w:rsidRPr="000B5AC4">
        <w:t xml:space="preserve"> mastered the art of branching, merging, and resolving conflicts, which kept </w:t>
      </w:r>
      <w:r>
        <w:t>my</w:t>
      </w:r>
      <w:r w:rsidRPr="000B5AC4">
        <w:t xml:space="preserve"> project organized and on track. </w:t>
      </w:r>
      <w:r>
        <w:t>Working towards a collective goal also</w:t>
      </w:r>
      <w:r w:rsidRPr="000B5AC4">
        <w:t xml:space="preserve"> </w:t>
      </w:r>
      <w:r>
        <w:t xml:space="preserve">helped me realize </w:t>
      </w:r>
      <w:r w:rsidRPr="000B5AC4">
        <w:t>the importance of clear communication</w:t>
      </w:r>
      <w:r>
        <w:t xml:space="preserve"> </w:t>
      </w:r>
      <w:r w:rsidRPr="000B5AC4">
        <w:t xml:space="preserve">and the ability to compromise. </w:t>
      </w:r>
      <w:r>
        <w:t>Overall, this project emphasized</w:t>
      </w:r>
      <w:r w:rsidRPr="000B5AC4">
        <w:t xml:space="preserve"> the value of teamwork in achieving complex objectives and prepared </w:t>
      </w:r>
      <w:r>
        <w:t>me</w:t>
      </w:r>
      <w:r w:rsidRPr="000B5AC4">
        <w:t xml:space="preserve"> for future collaborative endeavors in</w:t>
      </w:r>
      <w:r>
        <w:t xml:space="preserve"> even more</w:t>
      </w:r>
      <w:r w:rsidRPr="000B5AC4">
        <w:t xml:space="preserve"> professional settings.</w:t>
      </w:r>
    </w:p>
    <w:sectPr w:rsidR="000B5AC4">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88E872" w14:textId="77777777" w:rsidR="006E65C6" w:rsidRDefault="006E65C6">
      <w:pPr>
        <w:spacing w:line="240" w:lineRule="auto"/>
      </w:pPr>
      <w:r>
        <w:separator/>
      </w:r>
    </w:p>
    <w:p w14:paraId="054A2DF7" w14:textId="77777777" w:rsidR="006E65C6" w:rsidRDefault="006E65C6"/>
  </w:endnote>
  <w:endnote w:type="continuationSeparator" w:id="0">
    <w:p w14:paraId="5C48A177" w14:textId="77777777" w:rsidR="006E65C6" w:rsidRDefault="006E65C6">
      <w:pPr>
        <w:spacing w:line="240" w:lineRule="auto"/>
      </w:pPr>
      <w:r>
        <w:continuationSeparator/>
      </w:r>
    </w:p>
    <w:p w14:paraId="69673EB9" w14:textId="77777777" w:rsidR="006E65C6" w:rsidRDefault="006E65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08E3A9" w14:textId="77777777" w:rsidR="006E65C6" w:rsidRDefault="006E65C6">
      <w:pPr>
        <w:spacing w:line="240" w:lineRule="auto"/>
      </w:pPr>
      <w:r>
        <w:separator/>
      </w:r>
    </w:p>
    <w:p w14:paraId="101292B4" w14:textId="77777777" w:rsidR="006E65C6" w:rsidRDefault="006E65C6"/>
  </w:footnote>
  <w:footnote w:type="continuationSeparator" w:id="0">
    <w:p w14:paraId="201F0192" w14:textId="77777777" w:rsidR="006E65C6" w:rsidRDefault="006E65C6">
      <w:pPr>
        <w:spacing w:line="240" w:lineRule="auto"/>
      </w:pPr>
      <w:r>
        <w:continuationSeparator/>
      </w:r>
    </w:p>
    <w:p w14:paraId="608C0153" w14:textId="77777777" w:rsidR="006E65C6" w:rsidRDefault="006E65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5CE99" w14:textId="776AA93D" w:rsidR="00E81978" w:rsidRDefault="00000000">
    <w:pPr>
      <w:pStyle w:val="Header"/>
    </w:pPr>
    <w:sdt>
      <w:sdtPr>
        <w:rPr>
          <w:rStyle w:val="Strong"/>
        </w:rPr>
        <w:alias w:val="Running head"/>
        <w:tag w:val=""/>
        <w:id w:val="1273986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40642">
          <w:rPr>
            <w:rStyle w:val="Strong"/>
          </w:rPr>
          <w:t>Lessons Learned</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148752" w14:textId="39C54F96" w:rsidR="00E81978" w:rsidRDefault="005D3A03">
    <w:pPr>
      <w:pStyle w:val="Header"/>
      <w:rPr>
        <w:rStyle w:val="Strong"/>
      </w:rPr>
    </w:pPr>
    <w:r>
      <w:t xml:space="preserve">Running head: </w:t>
    </w:r>
    <w:sdt>
      <w:sdtPr>
        <w:rPr>
          <w:rStyle w:val="Strong"/>
        </w:rPr>
        <w:alias w:val="Running head"/>
        <w:tag w:val=""/>
        <w:id w:val="-69684262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40642">
          <w:rPr>
            <w:rStyle w:val="Strong"/>
          </w:rPr>
          <w:t>Lessons Learned</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24304391">
    <w:abstractNumId w:val="9"/>
  </w:num>
  <w:num w:numId="2" w16cid:durableId="880703721">
    <w:abstractNumId w:val="7"/>
  </w:num>
  <w:num w:numId="3" w16cid:durableId="483620586">
    <w:abstractNumId w:val="6"/>
  </w:num>
  <w:num w:numId="4" w16cid:durableId="207839521">
    <w:abstractNumId w:val="5"/>
  </w:num>
  <w:num w:numId="5" w16cid:durableId="2080588778">
    <w:abstractNumId w:val="4"/>
  </w:num>
  <w:num w:numId="6" w16cid:durableId="2087143196">
    <w:abstractNumId w:val="8"/>
  </w:num>
  <w:num w:numId="7" w16cid:durableId="184372861">
    <w:abstractNumId w:val="3"/>
  </w:num>
  <w:num w:numId="8" w16cid:durableId="946238299">
    <w:abstractNumId w:val="2"/>
  </w:num>
  <w:num w:numId="9" w16cid:durableId="1419907645">
    <w:abstractNumId w:val="1"/>
  </w:num>
  <w:num w:numId="10" w16cid:durableId="311640444">
    <w:abstractNumId w:val="0"/>
  </w:num>
  <w:num w:numId="11" w16cid:durableId="1705980777">
    <w:abstractNumId w:val="9"/>
    <w:lvlOverride w:ilvl="0">
      <w:startOverride w:val="1"/>
    </w:lvlOverride>
  </w:num>
  <w:num w:numId="12" w16cid:durableId="93061514">
    <w:abstractNumId w:val="13"/>
  </w:num>
  <w:num w:numId="13" w16cid:durableId="1750728958">
    <w:abstractNumId w:val="11"/>
  </w:num>
  <w:num w:numId="14" w16cid:durableId="1470903041">
    <w:abstractNumId w:val="10"/>
  </w:num>
  <w:num w:numId="15" w16cid:durableId="819241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642"/>
    <w:rsid w:val="000B5AC4"/>
    <w:rsid w:val="000D3F41"/>
    <w:rsid w:val="00355DCA"/>
    <w:rsid w:val="00540642"/>
    <w:rsid w:val="005423F0"/>
    <w:rsid w:val="00551A02"/>
    <w:rsid w:val="005534FA"/>
    <w:rsid w:val="005D3A03"/>
    <w:rsid w:val="006E65C6"/>
    <w:rsid w:val="008002C0"/>
    <w:rsid w:val="008C5323"/>
    <w:rsid w:val="009A6A3B"/>
    <w:rsid w:val="00B823AA"/>
    <w:rsid w:val="00BA45DB"/>
    <w:rsid w:val="00BF4184"/>
    <w:rsid w:val="00C0601E"/>
    <w:rsid w:val="00C1681E"/>
    <w:rsid w:val="00C31D30"/>
    <w:rsid w:val="00C53C71"/>
    <w:rsid w:val="00CD6E39"/>
    <w:rsid w:val="00CF6E91"/>
    <w:rsid w:val="00D85B68"/>
    <w:rsid w:val="00E35D73"/>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D53C1E"/>
  <w15:chartTrackingRefBased/>
  <w15:docId w15:val="{203DE98A-1482-2D48-B7C2-53DFEA5B4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evormichaels/Library/Group%20Containers/UBF8T346G9.Office/User%20Content.localized/Templates.localized/APA%20Format%20(terv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55A1253CE776C4AAA3CFB7A560E2646"/>
        <w:category>
          <w:name w:val="General"/>
          <w:gallery w:val="placeholder"/>
        </w:category>
        <w:types>
          <w:type w:val="bbPlcHdr"/>
        </w:types>
        <w:behaviors>
          <w:behavior w:val="content"/>
        </w:behaviors>
        <w:guid w:val="{97ED9C53-54CB-4746-A949-FDA6C8D7B25A}"/>
      </w:docPartPr>
      <w:docPartBody>
        <w:p w:rsidR="00000000" w:rsidRDefault="00000000">
          <w:pPr>
            <w:pStyle w:val="755A1253CE776C4AAA3CFB7A560E2646"/>
          </w:pPr>
          <w:r>
            <w:t>[Title Here, up to 12 Words, on One to Two Lines]</w:t>
          </w:r>
        </w:p>
      </w:docPartBody>
    </w:docPart>
    <w:docPart>
      <w:docPartPr>
        <w:name w:val="7EE5FCC9CDCF5043A84E4DCD0663732A"/>
        <w:category>
          <w:name w:val="General"/>
          <w:gallery w:val="placeholder"/>
        </w:category>
        <w:types>
          <w:type w:val="bbPlcHdr"/>
        </w:types>
        <w:behaviors>
          <w:behavior w:val="content"/>
        </w:behaviors>
        <w:guid w:val="{E9F7A696-56E1-7C40-B66D-5D57928F4DDC}"/>
      </w:docPartPr>
      <w:docPartBody>
        <w:p w:rsidR="00000000" w:rsidRDefault="00000000">
          <w:pPr>
            <w:pStyle w:val="7EE5FCC9CDCF5043A84E4DCD0663732A"/>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FAE"/>
    <w:rsid w:val="00495FAE"/>
    <w:rsid w:val="00C53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5A1253CE776C4AAA3CFB7A560E2646">
    <w:name w:val="755A1253CE776C4AAA3CFB7A560E2646"/>
  </w:style>
  <w:style w:type="paragraph" w:customStyle="1" w:styleId="D07202C226444A4BAAC41D0583623C4F">
    <w:name w:val="D07202C226444A4BAAC41D0583623C4F"/>
  </w:style>
  <w:style w:type="paragraph" w:customStyle="1" w:styleId="B80C46F96EFE3746808BB8600222359A">
    <w:name w:val="B80C46F96EFE3746808BB8600222359A"/>
  </w:style>
  <w:style w:type="paragraph" w:customStyle="1" w:styleId="E47C442E6FC41F418C8DCAAC00E71772">
    <w:name w:val="E47C442E6FC41F418C8DCAAC00E71772"/>
  </w:style>
  <w:style w:type="character" w:styleId="Emphasis">
    <w:name w:val="Emphasis"/>
    <w:basedOn w:val="DefaultParagraphFont"/>
    <w:uiPriority w:val="4"/>
    <w:unhideWhenUsed/>
    <w:qFormat/>
    <w:rPr>
      <w:i/>
      <w:iCs/>
    </w:rPr>
  </w:style>
  <w:style w:type="paragraph" w:customStyle="1" w:styleId="2F343AF9E4C7204FA6D721DE369ADDEF">
    <w:name w:val="2F343AF9E4C7204FA6D721DE369ADDEF"/>
  </w:style>
  <w:style w:type="paragraph" w:customStyle="1" w:styleId="638084464A543649A4735CE9F054AFDF">
    <w:name w:val="638084464A543649A4735CE9F054AFDF"/>
  </w:style>
  <w:style w:type="paragraph" w:customStyle="1" w:styleId="7EE5FCC9CDCF5043A84E4DCD0663732A">
    <w:name w:val="7EE5FCC9CDCF5043A84E4DCD0663732A"/>
  </w:style>
  <w:style w:type="paragraph" w:customStyle="1" w:styleId="21D97258B2F97C44A1339880546F562C">
    <w:name w:val="21D97258B2F97C44A1339880546F562C"/>
  </w:style>
  <w:style w:type="paragraph" w:customStyle="1" w:styleId="CC11B781E06C4C4593A98D165F9E3055">
    <w:name w:val="CC11B781E06C4C4593A98D165F9E3055"/>
  </w:style>
  <w:style w:type="paragraph" w:customStyle="1" w:styleId="799B04DF3EB1EA4FB763EF19CE5A09B8">
    <w:name w:val="799B04DF3EB1EA4FB763EF19CE5A09B8"/>
  </w:style>
  <w:style w:type="paragraph" w:customStyle="1" w:styleId="CC6C0924B419964EB80832E3D21E8DDC">
    <w:name w:val="CC6C0924B419964EB80832E3D21E8DDC"/>
  </w:style>
  <w:style w:type="paragraph" w:customStyle="1" w:styleId="9984E56007A724448EEE120C3EFE1497">
    <w:name w:val="9984E56007A724448EEE120C3EFE1497"/>
  </w:style>
  <w:style w:type="paragraph" w:customStyle="1" w:styleId="991921DD8BA4694BBA2F10A96AD60320">
    <w:name w:val="991921DD8BA4694BBA2F10A96AD60320"/>
  </w:style>
  <w:style w:type="paragraph" w:customStyle="1" w:styleId="09FE0E5ADD7F0745BBEA321ED216AF01">
    <w:name w:val="09FE0E5ADD7F0745BBEA321ED216AF01"/>
  </w:style>
  <w:style w:type="paragraph" w:customStyle="1" w:styleId="FF65EA772BF5A142AA28EAAA455F8AE9">
    <w:name w:val="FF65EA772BF5A142AA28EAAA455F8AE9"/>
  </w:style>
  <w:style w:type="paragraph" w:customStyle="1" w:styleId="02A57ADC5C364F40B5CF3CBBB97D3645">
    <w:name w:val="02A57ADC5C364F40B5CF3CBBB97D3645"/>
  </w:style>
  <w:style w:type="paragraph" w:customStyle="1" w:styleId="E629576BF33C8F4784200173D0313D98">
    <w:name w:val="E629576BF33C8F4784200173D0313D98"/>
  </w:style>
  <w:style w:type="paragraph" w:customStyle="1" w:styleId="E2542D29829AB54EAEF900227900C18C">
    <w:name w:val="E2542D29829AB54EAEF900227900C18C"/>
  </w:style>
  <w:style w:type="paragraph" w:customStyle="1" w:styleId="B8B4BDDE6FCE28428B502BB0401915E4">
    <w:name w:val="B8B4BDDE6FCE28428B502BB0401915E4"/>
  </w:style>
  <w:style w:type="paragraph" w:customStyle="1" w:styleId="91467D663B5DBE4DA18B292EBD4AB5F8">
    <w:name w:val="91467D663B5DBE4DA18B292EBD4AB5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Lessons Learned</Abstract>
  <CompanyAddress/>
  <CompanyPhone/>
  <CompanyFax/>
  <CompanyEmail/>
</CoverPageProperti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Format (tervor).dotx</Template>
  <TotalTime>13</TotalTime>
  <Pages>3</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Lessons Learned</dc:title>
  <dc:subject/>
  <dc:creator>Trevor Michaels</dc:creator>
  <cp:keywords/>
  <dc:description/>
  <cp:lastModifiedBy>Trevor Michaels</cp:lastModifiedBy>
  <cp:revision>1</cp:revision>
  <dcterms:created xsi:type="dcterms:W3CDTF">2024-07-27T19:59:00Z</dcterms:created>
  <dcterms:modified xsi:type="dcterms:W3CDTF">2024-07-27T20:19:00Z</dcterms:modified>
</cp:coreProperties>
</file>